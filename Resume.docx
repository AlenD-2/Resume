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30E55" w14:textId="77777777" w:rsidR="0020728B" w:rsidRPr="00B62156" w:rsidRDefault="0020728B" w:rsidP="00942A6B">
      <w:r w:rsidRPr="00B62156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14E4DBB" wp14:editId="58712295">
                <wp:simplePos x="0" y="0"/>
                <wp:positionH relativeFrom="page">
                  <wp:posOffset>0</wp:posOffset>
                </wp:positionH>
                <wp:positionV relativeFrom="paragraph">
                  <wp:posOffset>-460375</wp:posOffset>
                </wp:positionV>
                <wp:extent cx="3272155" cy="10058400"/>
                <wp:effectExtent l="0" t="0" r="0" b="0"/>
                <wp:wrapNone/>
                <wp:docPr id="8" name="Group 8" descr="decorative element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155" cy="10058400"/>
                          <a:chOff x="0" y="0"/>
                          <a:chExt cx="3272589" cy="10058400"/>
                        </a:xfrm>
                      </wpg:grpSpPr>
                      <wps:wsp>
                        <wps:cNvPr id="607" name="Rectangle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oup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>
                          <wps:cNvPr id="3" name="Freeform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reeform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reeform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42000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2E465EB0" id="Group 8" o:spid="_x0000_s1026" alt="decorative elements&#10;" style="position:absolute;margin-left:0;margin-top:-36.25pt;width:257.65pt;height:11in;z-index:-251657216;mso-width-percent:420;mso-height-percent:1000;mso-position-horizont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">
  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32"/>
        <w:gridCol w:w="2860"/>
        <w:gridCol w:w="1036"/>
        <w:gridCol w:w="5948"/>
      </w:tblGrid>
      <w:tr w:rsidR="001026A6" w14:paraId="7EABDE5C" w14:textId="77777777" w:rsidTr="00F3233E">
        <w:trPr>
          <w:trHeight w:val="993"/>
          <w:jc w:val="center"/>
        </w:trPr>
        <w:tc>
          <w:tcPr>
            <w:tcW w:w="3692" w:type="dxa"/>
            <w:gridSpan w:val="2"/>
            <w:vAlign w:val="center"/>
          </w:tcPr>
          <w:p w14:paraId="6AA9B3FC" w14:textId="0565B66A" w:rsidR="001026A6" w:rsidRDefault="00942A6B" w:rsidP="00942A6B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1CC5BDA3" wp14:editId="66C673F1">
                  <wp:extent cx="2042160" cy="20421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3236" cy="2043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6" w:type="dxa"/>
            <w:vMerge w:val="restart"/>
          </w:tcPr>
          <w:p w14:paraId="0B6AB3F9" w14:textId="77777777" w:rsidR="001026A6" w:rsidRDefault="001026A6" w:rsidP="00942A6B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 w:val="restart"/>
          </w:tcPr>
          <w:p w14:paraId="4884EE79" w14:textId="3EBF0DD8" w:rsidR="000F26D0" w:rsidRDefault="000F26D0" w:rsidP="000F26D0">
            <w:pPr>
              <w:pStyle w:val="Heading1"/>
            </w:pPr>
            <w:r>
              <w:t>About me</w:t>
            </w:r>
          </w:p>
          <w:p w14:paraId="6ABE1691" w14:textId="7FF73920" w:rsidR="000F26D0" w:rsidRPr="00696C96" w:rsidRDefault="00571E20" w:rsidP="000F26D0">
            <w:pPr>
              <w:rPr>
                <w:lang w:val="en-US"/>
              </w:rPr>
            </w:pPr>
            <w:r w:rsidRPr="00571E20">
              <w:t>I'm 22 years old, passionate about C++ and Qt programming languages. I have a strong interest in teamwork and constantly strive to increase my knowledge and skills. I enjoy expanding my expertise and collaborating with others.</w:t>
            </w:r>
          </w:p>
          <w:p w14:paraId="35FFBEDD" w14:textId="5E56F1BE" w:rsidR="001026A6" w:rsidRDefault="00107C8E" w:rsidP="00942A6B">
            <w:pPr>
              <w:pStyle w:val="Heading1"/>
            </w:pPr>
            <w:sdt>
              <w:sdtPr>
                <w:id w:val="-887725451"/>
                <w:placeholder>
                  <w:docPart w:val="47146F16B4C94CEF8AE84340C16D22CB"/>
                </w:placeholder>
                <w:temporary/>
                <w:showingPlcHdr/>
                <w15:appearance w15:val="hidden"/>
              </w:sdtPr>
              <w:sdtEndPr/>
              <w:sdtContent>
                <w:r w:rsidR="001026A6" w:rsidRPr="000F7D04">
                  <w:t>Experience</w:t>
                </w:r>
              </w:sdtContent>
            </w:sdt>
          </w:p>
          <w:p w14:paraId="2F49F3B6" w14:textId="2A0FD2E4" w:rsidR="001026A6" w:rsidRPr="007A7F12" w:rsidRDefault="007A7F12" w:rsidP="00942A6B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Jul 2022 – Sep 2022</w:t>
            </w:r>
          </w:p>
          <w:p w14:paraId="0928EDCC" w14:textId="1B0C2D82" w:rsidR="001026A6" w:rsidRDefault="00646506" w:rsidP="000F26D0">
            <w:r>
              <w:t xml:space="preserve">C++ </w:t>
            </w:r>
            <w:r w:rsidR="007A7F12">
              <w:t>Inter</w:t>
            </w:r>
            <w:r>
              <w:t>n</w:t>
            </w:r>
            <w:r w:rsidR="007A7F12">
              <w:t xml:space="preserve"> </w:t>
            </w:r>
            <w:r w:rsidR="001026A6" w:rsidRPr="00F51250">
              <w:rPr>
                <w:rStyle w:val="Strong"/>
                <w:color w:val="auto"/>
              </w:rPr>
              <w:t>•</w:t>
            </w:r>
            <w:r w:rsidR="001026A6">
              <w:rPr>
                <w:rStyle w:val="Strong"/>
                <w:color w:val="auto"/>
              </w:rPr>
              <w:t xml:space="preserve"> </w:t>
            </w:r>
            <w:r w:rsidR="007A7F12">
              <w:rPr>
                <w:rStyle w:val="Strong"/>
                <w:b w:val="0"/>
                <w:bCs w:val="0"/>
                <w:color w:val="auto"/>
                <w:lang w:val="en-US"/>
              </w:rPr>
              <w:t>Rastafann Company</w:t>
            </w:r>
            <w:r w:rsidR="001026A6">
              <w:t xml:space="preserve"> </w:t>
            </w:r>
          </w:p>
          <w:p w14:paraId="023751ED" w14:textId="77777777" w:rsidR="001026A6" w:rsidRDefault="00107C8E" w:rsidP="00942A6B">
            <w:pPr>
              <w:pStyle w:val="Heading1"/>
            </w:pPr>
            <w:sdt>
              <w:sdtPr>
                <w:id w:val="-381948524"/>
                <w:placeholder>
                  <w:docPart w:val="B7F71F7128004245AEA4333A1E2DF92B"/>
                </w:placeholder>
                <w:temporary/>
                <w:showingPlcHdr/>
                <w15:appearance w15:val="hidden"/>
              </w:sdtPr>
              <w:sdtEndPr/>
              <w:sdtContent>
                <w:r w:rsidR="001026A6" w:rsidRPr="000F7D04">
                  <w:t>Education</w:t>
                </w:r>
              </w:sdtContent>
            </w:sdt>
          </w:p>
          <w:p w14:paraId="1F4EA806" w14:textId="10410752" w:rsidR="001026A6" w:rsidRPr="00F51250" w:rsidRDefault="0034581F" w:rsidP="00942A6B">
            <w:pPr>
              <w:pStyle w:val="Heading2"/>
            </w:pPr>
            <w:r>
              <w:t>University Of Birjand</w:t>
            </w:r>
          </w:p>
          <w:p w14:paraId="2790A721" w14:textId="4897B0B6" w:rsidR="001026A6" w:rsidRDefault="0034581F" w:rsidP="00942A6B">
            <w:pPr>
              <w:pStyle w:val="ListBullet"/>
              <w:spacing w:after="220"/>
              <w:ind w:left="360"/>
              <w:contextualSpacing/>
            </w:pPr>
            <w:r>
              <w:t>Bachelor of Computer Engineering(Software)</w:t>
            </w:r>
          </w:p>
          <w:p w14:paraId="376B3291" w14:textId="3460372E" w:rsidR="008B689C" w:rsidRPr="00F51250" w:rsidRDefault="008B689C" w:rsidP="008B689C">
            <w:pPr>
              <w:pStyle w:val="Heading2"/>
            </w:pPr>
            <w:r>
              <w:t>Android Programming Course (initroductory)</w:t>
            </w:r>
          </w:p>
          <w:p w14:paraId="7E6302B1" w14:textId="05D0251D" w:rsidR="008B689C" w:rsidRDefault="008B689C" w:rsidP="00E41EA5">
            <w:pPr>
              <w:pStyle w:val="ListBullet"/>
              <w:spacing w:after="220"/>
              <w:ind w:left="360"/>
              <w:contextualSpacing/>
            </w:pPr>
            <w:r>
              <w:t>Puzzley, Birjand</w:t>
            </w:r>
          </w:p>
          <w:p w14:paraId="73686943" w14:textId="0E4D701C" w:rsidR="001026A6" w:rsidRPr="000F7D04" w:rsidRDefault="0034581F" w:rsidP="00942A6B">
            <w:pPr>
              <w:pStyle w:val="Heading1"/>
            </w:pPr>
            <w:r>
              <w:t>Skills</w:t>
            </w:r>
          </w:p>
          <w:p w14:paraId="3FF47A95" w14:textId="0076372E" w:rsidR="0034581F" w:rsidRDefault="0034581F" w:rsidP="0034581F">
            <w:r>
              <w:t>C++</w:t>
            </w:r>
            <w:r>
              <w:br/>
              <w:t>Qt</w:t>
            </w:r>
            <w:r>
              <w:br/>
              <w:t>QML</w:t>
            </w:r>
            <w:r w:rsidR="008B689C">
              <w:br/>
              <w:t>Git</w:t>
            </w:r>
            <w:r>
              <w:br/>
              <w:t>SQL</w:t>
            </w:r>
            <w:r w:rsidR="008B689C">
              <w:t>: postgreSQL, mySQL, SQLserver</w:t>
            </w:r>
          </w:p>
          <w:p w14:paraId="66F77F31" w14:textId="40935FCD" w:rsidR="001026A6" w:rsidRDefault="0034581F" w:rsidP="00942A6B">
            <w:pPr>
              <w:pStyle w:val="Heading1"/>
            </w:pPr>
            <w:r>
              <w:t>Familiar with</w:t>
            </w:r>
          </w:p>
          <w:p w14:paraId="3FD758E9" w14:textId="41EB21A7" w:rsidR="001026A6" w:rsidRDefault="0034581F" w:rsidP="00942A6B">
            <w:r w:rsidRPr="0034581F">
              <w:t>Concurrency</w:t>
            </w:r>
            <w:r>
              <w:t xml:space="preserve"> &amp; MultiThreading</w:t>
            </w:r>
            <w:r>
              <w:br/>
              <w:t>Design Patterns</w:t>
            </w:r>
            <w:r w:rsidR="00571E20">
              <w:br/>
              <w:t>Socket Programming</w:t>
            </w:r>
            <w:r w:rsidR="00680CFA">
              <w:rPr>
                <w:rtl/>
              </w:rPr>
              <w:br/>
            </w:r>
            <w:r w:rsidR="00680CFA">
              <w:rPr>
                <w:lang w:val="en-US"/>
              </w:rPr>
              <w:t>Assembly x86</w:t>
            </w:r>
            <w:r>
              <w:br/>
              <w:t>HTML\CSS</w:t>
            </w:r>
            <w:r>
              <w:br/>
              <w:t>python</w:t>
            </w:r>
          </w:p>
          <w:p w14:paraId="725AA31C" w14:textId="0DB59C06" w:rsidR="000F26D0" w:rsidRDefault="000F26D0" w:rsidP="000F26D0">
            <w:pPr>
              <w:pStyle w:val="Heading1"/>
            </w:pPr>
            <w:r>
              <w:t>projects</w:t>
            </w:r>
          </w:p>
          <w:p w14:paraId="1A30536C" w14:textId="7585AC8D" w:rsidR="000F26D0" w:rsidRPr="00F51250" w:rsidRDefault="000F26D0" w:rsidP="000F26D0">
            <w:pPr>
              <w:pStyle w:val="Heading2"/>
            </w:pPr>
            <w:r>
              <w:t>Othello Challenge Engine</w:t>
            </w:r>
          </w:p>
          <w:p w14:paraId="4AFD1F97" w14:textId="483FD5A0" w:rsidR="000F26D0" w:rsidRDefault="003031BB" w:rsidP="000F26D0">
            <w:pPr>
              <w:pStyle w:val="ListBullet"/>
              <w:spacing w:after="220"/>
              <w:ind w:left="360"/>
              <w:contextualSpacing/>
            </w:pPr>
            <w:r>
              <w:t xml:space="preserve">Engine of Othello Game for AI </w:t>
            </w:r>
            <w:r>
              <w:rPr>
                <w:lang w:val="en-US" w:bidi="fa-IR"/>
              </w:rPr>
              <w:t>competition in university of birjand.</w:t>
            </w:r>
          </w:p>
          <w:p w14:paraId="66DD26DC" w14:textId="2B2C8603" w:rsidR="003031BB" w:rsidRDefault="003031BB" w:rsidP="000F26D0">
            <w:pPr>
              <w:pStyle w:val="ListBullet"/>
              <w:spacing w:after="220"/>
              <w:ind w:left="360"/>
              <w:contextualSpacing/>
            </w:pPr>
            <w:r w:rsidRPr="003031BB">
              <w:t>https://github.com/AlenD-2/Othello</w:t>
            </w:r>
          </w:p>
          <w:p w14:paraId="6BB1B706" w14:textId="50D65EC9" w:rsidR="000F26D0" w:rsidRPr="00F51250" w:rsidRDefault="000F26D0" w:rsidP="000F26D0">
            <w:pPr>
              <w:pStyle w:val="Heading2"/>
            </w:pPr>
            <w:r>
              <w:t>Lewo</w:t>
            </w:r>
          </w:p>
          <w:p w14:paraId="1BC752D9" w14:textId="772256D0" w:rsidR="000F26D0" w:rsidRDefault="003031BB" w:rsidP="000F26D0">
            <w:pPr>
              <w:pStyle w:val="ListBullet"/>
              <w:spacing w:after="220"/>
              <w:ind w:left="360"/>
              <w:contextualSpacing/>
            </w:pPr>
            <w:r>
              <w:t>an Android application for learning English words</w:t>
            </w:r>
          </w:p>
          <w:p w14:paraId="7B697261" w14:textId="4E412766" w:rsidR="003031BB" w:rsidRDefault="003031BB" w:rsidP="000F26D0">
            <w:pPr>
              <w:pStyle w:val="ListBullet"/>
              <w:spacing w:after="220"/>
              <w:ind w:left="360"/>
              <w:contextualSpacing/>
            </w:pPr>
            <w:r w:rsidRPr="003031BB">
              <w:t>https://cafebazaar.ir/app/io.qt.lewo</w:t>
            </w:r>
          </w:p>
          <w:p w14:paraId="063390E9" w14:textId="791FC8FD" w:rsidR="00B10C4F" w:rsidRDefault="00B10C4F" w:rsidP="00B10C4F">
            <w:pPr>
              <w:pStyle w:val="Heading1"/>
            </w:pPr>
            <w:r>
              <w:t>language</w:t>
            </w:r>
          </w:p>
          <w:p w14:paraId="70D02594" w14:textId="58E7DA1A" w:rsidR="000F26D0" w:rsidRPr="00B10C4F" w:rsidRDefault="00B10C4F" w:rsidP="00B10C4F">
            <w:pPr>
              <w:rPr>
                <w:rFonts w:hint="cs"/>
                <w:rtl/>
                <w:lang w:val="en-US" w:bidi="fa-IR"/>
              </w:rPr>
            </w:pPr>
            <w:r>
              <w:rPr>
                <w:rFonts w:ascii="Segoe UI" w:hAnsi="Segoe UI" w:cs="Segoe UI"/>
                <w:color w:val="202122"/>
                <w:sz w:val="21"/>
                <w:szCs w:val="21"/>
                <w:shd w:val="clear" w:color="auto" w:fill="FFFFFF"/>
              </w:rPr>
              <w:t>English (</w:t>
            </w:r>
            <w:r>
              <w:rPr>
                <w:rFonts w:ascii="Segoe UI" w:hAnsi="Segoe UI" w:cs="Segoe UI"/>
                <w:color w:val="202122"/>
                <w:sz w:val="21"/>
                <w:szCs w:val="21"/>
                <w:shd w:val="clear" w:color="auto" w:fill="FFFFFF"/>
                <w:lang w:val="en-US"/>
              </w:rPr>
              <w:t>intermediate)</w:t>
            </w:r>
          </w:p>
          <w:p w14:paraId="437AC1E1" w14:textId="2AE84DFD" w:rsidR="001026A6" w:rsidRDefault="00565AAA" w:rsidP="00942A6B">
            <w:pPr>
              <w:pStyle w:val="Heading1"/>
            </w:pPr>
            <w:r w:rsidRPr="00565AAA">
              <w:t>Career preferences</w:t>
            </w:r>
          </w:p>
          <w:p w14:paraId="576CA968" w14:textId="1E2860BC" w:rsidR="00E41EA5" w:rsidRPr="00E41EA5" w:rsidRDefault="00565AAA" w:rsidP="00E41E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Segoe UI" w:hAnsi="Segoe UI" w:cs="Segoe UI" w:hint="cs"/>
                <w:color w:val="202122"/>
                <w:sz w:val="21"/>
                <w:szCs w:val="21"/>
                <w:shd w:val="clear" w:color="auto" w:fill="FFFFFF"/>
                <w:lang w:val="en-US" w:bidi="fa-IR"/>
              </w:rPr>
            </w:pPr>
            <w:r>
              <w:rPr>
                <w:rFonts w:ascii="Segoe UI" w:hAnsi="Segoe UI" w:cs="Segoe UI"/>
                <w:color w:val="202122"/>
                <w:sz w:val="21"/>
                <w:szCs w:val="21"/>
                <w:shd w:val="clear" w:color="auto" w:fill="FFFFFF"/>
              </w:rPr>
              <w:t>Alternative civilian service</w:t>
            </w:r>
            <w:r w:rsidR="00E41EA5">
              <w:rPr>
                <w:rFonts w:ascii="Segoe UI" w:hAnsi="Segoe UI" w:cs="Segoe UI"/>
                <w:color w:val="202122"/>
                <w:sz w:val="21"/>
                <w:szCs w:val="21"/>
                <w:shd w:val="clear" w:color="auto" w:fill="FFFFFF"/>
              </w:rPr>
              <w:t xml:space="preserve"> (</w:t>
            </w:r>
            <w:r w:rsidR="00E41EA5">
              <w:rPr>
                <w:rFonts w:ascii="Segoe UI" w:hAnsi="Segoe UI" w:cs="Segoe UI" w:hint="cs"/>
                <w:color w:val="202122"/>
                <w:sz w:val="21"/>
                <w:szCs w:val="21"/>
                <w:shd w:val="clear" w:color="auto" w:fill="FFFFFF"/>
                <w:rtl/>
                <w:lang w:bidi="fa-IR"/>
              </w:rPr>
              <w:t>امریه سربازی</w:t>
            </w:r>
            <w:r w:rsidR="00E41EA5">
              <w:rPr>
                <w:rFonts w:ascii="Segoe UI" w:hAnsi="Segoe UI" w:cs="Segoe UI"/>
                <w:color w:val="202122"/>
                <w:sz w:val="21"/>
                <w:szCs w:val="21"/>
                <w:shd w:val="clear" w:color="auto" w:fill="FFFFFF"/>
                <w:lang w:val="en-US" w:bidi="fa-IR"/>
              </w:rPr>
              <w:t>)</w:t>
            </w:r>
            <w:r w:rsidR="00E41EA5">
              <w:rPr>
                <w:rFonts w:ascii="Segoe UI" w:hAnsi="Segoe UI" w:cs="Segoe UI"/>
                <w:color w:val="202122"/>
                <w:sz w:val="21"/>
                <w:szCs w:val="21"/>
                <w:shd w:val="clear" w:color="auto" w:fill="FFFFFF"/>
                <w:lang w:val="en-US" w:bidi="fa-IR"/>
              </w:rPr>
              <w:br/>
            </w:r>
          </w:p>
        </w:tc>
      </w:tr>
      <w:tr w:rsidR="001026A6" w14:paraId="56363B7A" w14:textId="77777777" w:rsidTr="00F3233E">
        <w:trPr>
          <w:trHeight w:val="837"/>
          <w:jc w:val="center"/>
        </w:trPr>
        <w:tc>
          <w:tcPr>
            <w:tcW w:w="3692" w:type="dxa"/>
            <w:gridSpan w:val="2"/>
            <w:tcMar>
              <w:left w:w="0" w:type="dxa"/>
              <w:right w:w="0" w:type="dxa"/>
            </w:tcMar>
          </w:tcPr>
          <w:p w14:paraId="227E58A0" w14:textId="55F63E6B" w:rsidR="001026A6" w:rsidRDefault="000F26D0" w:rsidP="000F26D0">
            <w:pPr>
              <w:pStyle w:val="Title"/>
              <w:jc w:val="center"/>
              <w:rPr>
                <w:rFonts w:ascii="Times New Roman" w:hAnsi="Times New Roman"/>
              </w:rPr>
            </w:pPr>
            <w:r w:rsidRPr="000F26D0">
              <w:rPr>
                <w:color w:val="FFFFFF" w:themeColor="background1"/>
                <w:sz w:val="72"/>
                <w:szCs w:val="48"/>
              </w:rPr>
              <w:t>ali nadi</w:t>
            </w:r>
            <w:r>
              <w:rPr>
                <w:b w:val="0"/>
                <w:bCs w:val="0"/>
                <w:color w:val="FFFFFF" w:themeColor="background1"/>
                <w:rtl/>
              </w:rPr>
              <w:br/>
            </w:r>
            <w:r w:rsidRPr="000F26D0">
              <w:rPr>
                <w:color w:val="FFFFFF" w:themeColor="background1"/>
                <w:sz w:val="22"/>
                <w:szCs w:val="18"/>
                <w:lang w:val="en-US"/>
              </w:rPr>
              <w:t>C++ Programmer</w:t>
            </w:r>
          </w:p>
        </w:tc>
        <w:tc>
          <w:tcPr>
            <w:tcW w:w="1036" w:type="dxa"/>
            <w:vMerge/>
            <w:tcBorders>
              <w:bottom w:val="nil"/>
            </w:tcBorders>
          </w:tcPr>
          <w:p w14:paraId="641AA67F" w14:textId="77777777" w:rsidR="001026A6" w:rsidRDefault="001026A6" w:rsidP="00942A6B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  <w:tcBorders>
              <w:bottom w:val="nil"/>
            </w:tcBorders>
          </w:tcPr>
          <w:p w14:paraId="6D725510" w14:textId="77777777" w:rsidR="001026A6" w:rsidRPr="00222466" w:rsidRDefault="001026A6" w:rsidP="00942A6B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1026A6" w14:paraId="03D1E2C3" w14:textId="77777777" w:rsidTr="00F3233E">
        <w:trPr>
          <w:trHeight w:val="543"/>
          <w:jc w:val="center"/>
        </w:trPr>
        <w:tc>
          <w:tcPr>
            <w:tcW w:w="832" w:type="dxa"/>
            <w:vAlign w:val="center"/>
          </w:tcPr>
          <w:p w14:paraId="79948A1D" w14:textId="77777777" w:rsidR="001026A6" w:rsidRPr="00222466" w:rsidRDefault="001026A6" w:rsidP="00942A6B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75EA59C5" wp14:editId="3A82CD95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0" w:type="dxa"/>
            <w:vAlign w:val="center"/>
          </w:tcPr>
          <w:p w14:paraId="1761E958" w14:textId="77777777" w:rsidR="001026A6" w:rsidRPr="00071E84" w:rsidRDefault="00942A6B" w:rsidP="00942A6B">
            <w:pPr>
              <w:pStyle w:val="Information"/>
              <w:rPr>
                <w:rFonts w:hint="cs"/>
                <w:rtl/>
                <w:lang w:bidi="fa-IR"/>
              </w:rPr>
            </w:pPr>
            <w:r>
              <w:t>Iran, Tehran</w:t>
            </w:r>
          </w:p>
        </w:tc>
        <w:tc>
          <w:tcPr>
            <w:tcW w:w="1036" w:type="dxa"/>
            <w:vMerge/>
          </w:tcPr>
          <w:p w14:paraId="2241A658" w14:textId="77777777" w:rsidR="001026A6" w:rsidRDefault="001026A6" w:rsidP="00942A6B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4B973B7C" w14:textId="77777777" w:rsidR="001026A6" w:rsidRDefault="001026A6" w:rsidP="00942A6B">
            <w:pPr>
              <w:pStyle w:val="Heading1"/>
            </w:pPr>
          </w:p>
        </w:tc>
      </w:tr>
      <w:tr w:rsidR="001026A6" w14:paraId="53A77902" w14:textId="77777777" w:rsidTr="00F3233E">
        <w:trPr>
          <w:trHeight w:val="183"/>
          <w:jc w:val="center"/>
        </w:trPr>
        <w:tc>
          <w:tcPr>
            <w:tcW w:w="3692" w:type="dxa"/>
            <w:gridSpan w:val="2"/>
            <w:vAlign w:val="center"/>
          </w:tcPr>
          <w:p w14:paraId="25F4F6BB" w14:textId="77777777" w:rsidR="001026A6" w:rsidRDefault="001026A6" w:rsidP="00942A6B">
            <w:pPr>
              <w:pStyle w:val="NoSpacing"/>
            </w:pPr>
          </w:p>
        </w:tc>
        <w:tc>
          <w:tcPr>
            <w:tcW w:w="1036" w:type="dxa"/>
            <w:vMerge/>
          </w:tcPr>
          <w:p w14:paraId="41AA3DFF" w14:textId="77777777" w:rsidR="001026A6" w:rsidRDefault="001026A6" w:rsidP="00942A6B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3B194637" w14:textId="77777777" w:rsidR="001026A6" w:rsidRDefault="001026A6" w:rsidP="00942A6B">
            <w:pPr>
              <w:pStyle w:val="Heading1"/>
            </w:pPr>
          </w:p>
        </w:tc>
      </w:tr>
      <w:tr w:rsidR="001026A6" w14:paraId="40293F4A" w14:textId="77777777" w:rsidTr="00F3233E">
        <w:trPr>
          <w:trHeight w:val="624"/>
          <w:jc w:val="center"/>
        </w:trPr>
        <w:tc>
          <w:tcPr>
            <w:tcW w:w="832" w:type="dxa"/>
            <w:vAlign w:val="center"/>
          </w:tcPr>
          <w:p w14:paraId="5ADA1113" w14:textId="77777777" w:rsidR="001026A6" w:rsidRPr="00222466" w:rsidRDefault="001026A6" w:rsidP="00942A6B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4715A013" wp14:editId="23AAD5AA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0" w:type="dxa"/>
            <w:vAlign w:val="center"/>
          </w:tcPr>
          <w:p w14:paraId="7ACDED73" w14:textId="64ABE6E1" w:rsidR="001026A6" w:rsidRPr="00222466" w:rsidRDefault="00942A6B" w:rsidP="00942A6B">
            <w:pPr>
              <w:pStyle w:val="Information"/>
            </w:pPr>
            <w:r>
              <w:t>09903190098</w:t>
            </w:r>
          </w:p>
        </w:tc>
        <w:tc>
          <w:tcPr>
            <w:tcW w:w="1036" w:type="dxa"/>
            <w:vMerge/>
          </w:tcPr>
          <w:p w14:paraId="491B5607" w14:textId="77777777" w:rsidR="001026A6" w:rsidRDefault="001026A6" w:rsidP="00942A6B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38C0311F" w14:textId="77777777" w:rsidR="001026A6" w:rsidRDefault="001026A6" w:rsidP="00942A6B">
            <w:pPr>
              <w:pStyle w:val="Heading1"/>
            </w:pPr>
          </w:p>
        </w:tc>
      </w:tr>
      <w:tr w:rsidR="001026A6" w14:paraId="327A09D4" w14:textId="77777777" w:rsidTr="00F3233E">
        <w:trPr>
          <w:trHeight w:val="183"/>
          <w:jc w:val="center"/>
        </w:trPr>
        <w:tc>
          <w:tcPr>
            <w:tcW w:w="3692" w:type="dxa"/>
            <w:gridSpan w:val="2"/>
            <w:vAlign w:val="center"/>
          </w:tcPr>
          <w:p w14:paraId="096DC93C" w14:textId="77777777" w:rsidR="001026A6" w:rsidRDefault="001026A6" w:rsidP="00942A6B">
            <w:pPr>
              <w:pStyle w:val="NoSpacing"/>
            </w:pPr>
          </w:p>
        </w:tc>
        <w:tc>
          <w:tcPr>
            <w:tcW w:w="1036" w:type="dxa"/>
            <w:vMerge/>
          </w:tcPr>
          <w:p w14:paraId="53CDC3FC" w14:textId="77777777" w:rsidR="001026A6" w:rsidRDefault="001026A6" w:rsidP="00942A6B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17E47570" w14:textId="77777777" w:rsidR="001026A6" w:rsidRDefault="001026A6" w:rsidP="00942A6B">
            <w:pPr>
              <w:pStyle w:val="Heading1"/>
            </w:pPr>
          </w:p>
        </w:tc>
      </w:tr>
      <w:tr w:rsidR="001026A6" w14:paraId="36445814" w14:textId="77777777" w:rsidTr="00F3233E">
        <w:trPr>
          <w:trHeight w:val="633"/>
          <w:jc w:val="center"/>
        </w:trPr>
        <w:tc>
          <w:tcPr>
            <w:tcW w:w="832" w:type="dxa"/>
            <w:vAlign w:val="center"/>
          </w:tcPr>
          <w:p w14:paraId="0ED7D014" w14:textId="77777777" w:rsidR="001026A6" w:rsidRPr="00222466" w:rsidRDefault="001026A6" w:rsidP="00942A6B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6BD3AFA6" wp14:editId="33066BCA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0" w:type="dxa"/>
            <w:vAlign w:val="center"/>
          </w:tcPr>
          <w:p w14:paraId="08563C60" w14:textId="672E0593" w:rsidR="001026A6" w:rsidRPr="00222466" w:rsidRDefault="00942A6B" w:rsidP="00942A6B">
            <w:pPr>
              <w:pStyle w:val="Information"/>
            </w:pPr>
            <w:r>
              <w:t>alinadi.cp@gmail.com</w:t>
            </w:r>
          </w:p>
        </w:tc>
        <w:tc>
          <w:tcPr>
            <w:tcW w:w="1036" w:type="dxa"/>
            <w:vMerge/>
          </w:tcPr>
          <w:p w14:paraId="6F56EFAF" w14:textId="77777777" w:rsidR="001026A6" w:rsidRDefault="001026A6" w:rsidP="00942A6B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75361158" w14:textId="77777777" w:rsidR="001026A6" w:rsidRDefault="001026A6" w:rsidP="00942A6B">
            <w:pPr>
              <w:pStyle w:val="Heading1"/>
            </w:pPr>
          </w:p>
        </w:tc>
      </w:tr>
      <w:tr w:rsidR="001026A6" w14:paraId="0BB9EE8D" w14:textId="77777777" w:rsidTr="00F3233E">
        <w:trPr>
          <w:trHeight w:val="57"/>
          <w:jc w:val="center"/>
        </w:trPr>
        <w:tc>
          <w:tcPr>
            <w:tcW w:w="3692" w:type="dxa"/>
            <w:gridSpan w:val="2"/>
            <w:vAlign w:val="center"/>
          </w:tcPr>
          <w:p w14:paraId="76F3BB86" w14:textId="77777777" w:rsidR="001026A6" w:rsidRDefault="001026A6" w:rsidP="00942A6B">
            <w:pPr>
              <w:pStyle w:val="NoSpacing"/>
            </w:pPr>
          </w:p>
        </w:tc>
        <w:tc>
          <w:tcPr>
            <w:tcW w:w="1036" w:type="dxa"/>
            <w:vMerge/>
          </w:tcPr>
          <w:p w14:paraId="7F6DEFB9" w14:textId="77777777" w:rsidR="001026A6" w:rsidRDefault="001026A6" w:rsidP="00942A6B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379289B6" w14:textId="77777777" w:rsidR="001026A6" w:rsidRDefault="001026A6" w:rsidP="00942A6B">
            <w:pPr>
              <w:pStyle w:val="Heading1"/>
            </w:pPr>
          </w:p>
        </w:tc>
      </w:tr>
      <w:tr w:rsidR="001026A6" w14:paraId="3186B5BD" w14:textId="77777777" w:rsidTr="00F3233E">
        <w:trPr>
          <w:trHeight w:val="633"/>
          <w:jc w:val="center"/>
        </w:trPr>
        <w:tc>
          <w:tcPr>
            <w:tcW w:w="832" w:type="dxa"/>
            <w:vAlign w:val="center"/>
          </w:tcPr>
          <w:p w14:paraId="77014C1E" w14:textId="07C4440D" w:rsidR="001026A6" w:rsidRPr="00222466" w:rsidRDefault="005D0126" w:rsidP="00942A6B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113CDEFC" wp14:editId="2EFF295F">
                  <wp:extent cx="382270" cy="38227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backgroundRemoval t="10000" b="90000" l="10000" r="90000"/>
                                    </a14:imgEffect>
                                    <a14:imgEffect>
                                      <a14:artisticCrisscrossEtching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270" cy="38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0" w:type="dxa"/>
            <w:vAlign w:val="center"/>
          </w:tcPr>
          <w:p w14:paraId="07D2243F" w14:textId="0086FD52" w:rsidR="001026A6" w:rsidRPr="00222466" w:rsidRDefault="00F3233E" w:rsidP="00942A6B">
            <w:pPr>
              <w:pStyle w:val="Information"/>
            </w:pPr>
            <w:r w:rsidRPr="00F3233E">
              <w:t>github.com/AlenD-2</w:t>
            </w:r>
          </w:p>
        </w:tc>
        <w:tc>
          <w:tcPr>
            <w:tcW w:w="1036" w:type="dxa"/>
            <w:vMerge/>
          </w:tcPr>
          <w:p w14:paraId="23C5366B" w14:textId="77777777" w:rsidR="001026A6" w:rsidRDefault="001026A6" w:rsidP="00942A6B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5FC55CD1" w14:textId="77777777" w:rsidR="001026A6" w:rsidRDefault="001026A6" w:rsidP="00942A6B">
            <w:pPr>
              <w:pStyle w:val="Heading1"/>
            </w:pPr>
          </w:p>
        </w:tc>
      </w:tr>
      <w:tr w:rsidR="00F3233E" w14:paraId="0A59C36F" w14:textId="77777777" w:rsidTr="00F3233E">
        <w:trPr>
          <w:trHeight w:val="633"/>
          <w:jc w:val="center"/>
        </w:trPr>
        <w:tc>
          <w:tcPr>
            <w:tcW w:w="832" w:type="dxa"/>
            <w:vAlign w:val="center"/>
          </w:tcPr>
          <w:p w14:paraId="04B625A0" w14:textId="4AFF4D9F" w:rsidR="00F3233E" w:rsidRDefault="00D81EF5" w:rsidP="00F3233E">
            <w:pPr>
              <w:pStyle w:val="Information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br/>
            </w:r>
            <w:r>
              <w:rPr>
                <w:noProof/>
              </w:rPr>
              <w:drawing>
                <wp:inline distT="0" distB="0" distL="0" distR="0" wp14:anchorId="45961517" wp14:editId="6743A89B">
                  <wp:extent cx="382270" cy="38227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artisticPhotocopy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270" cy="38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0" w:type="dxa"/>
            <w:vAlign w:val="center"/>
          </w:tcPr>
          <w:p w14:paraId="5ACE29FD" w14:textId="1D2A0FA7" w:rsidR="00F3233E" w:rsidRPr="00F3233E" w:rsidRDefault="00D81EF5" w:rsidP="00F3233E">
            <w:pPr>
              <w:pStyle w:val="Information"/>
            </w:pPr>
            <w:r>
              <w:br/>
            </w:r>
            <w:r w:rsidRPr="00D81EF5">
              <w:t>t.me/</w:t>
            </w:r>
            <w:r w:rsidR="009A41B6">
              <w:rPr>
                <w:lang w:val="en-US"/>
              </w:rPr>
              <w:t>l</w:t>
            </w:r>
            <w:r w:rsidRPr="00D81EF5">
              <w:t>i_nadi</w:t>
            </w:r>
          </w:p>
        </w:tc>
        <w:tc>
          <w:tcPr>
            <w:tcW w:w="1036" w:type="dxa"/>
          </w:tcPr>
          <w:p w14:paraId="322DB7F6" w14:textId="77777777" w:rsidR="00F3233E" w:rsidRDefault="00F3233E" w:rsidP="00F3233E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1EF7252C" w14:textId="77777777" w:rsidR="00F3233E" w:rsidRDefault="00F3233E" w:rsidP="00F3233E">
            <w:pPr>
              <w:pStyle w:val="Heading1"/>
            </w:pPr>
          </w:p>
        </w:tc>
      </w:tr>
      <w:tr w:rsidR="00F3233E" w14:paraId="196AF009" w14:textId="77777777" w:rsidTr="00F3233E">
        <w:trPr>
          <w:trHeight w:val="2448"/>
          <w:jc w:val="center"/>
        </w:trPr>
        <w:tc>
          <w:tcPr>
            <w:tcW w:w="3692" w:type="dxa"/>
            <w:gridSpan w:val="2"/>
          </w:tcPr>
          <w:p w14:paraId="73CEDE07" w14:textId="39FD3708" w:rsidR="00F3233E" w:rsidRPr="007443A0" w:rsidRDefault="00F3233E" w:rsidP="00696C96">
            <w:pPr>
              <w:pStyle w:val="Heading3"/>
              <w:rPr>
                <w:rFonts w:hint="cs"/>
                <w:rtl/>
                <w:lang w:bidi="fa-IR"/>
              </w:rPr>
            </w:pPr>
          </w:p>
        </w:tc>
        <w:tc>
          <w:tcPr>
            <w:tcW w:w="1036" w:type="dxa"/>
          </w:tcPr>
          <w:p w14:paraId="6228A388" w14:textId="77777777" w:rsidR="00F3233E" w:rsidRDefault="00F3233E" w:rsidP="00F3233E"/>
        </w:tc>
        <w:tc>
          <w:tcPr>
            <w:tcW w:w="5948" w:type="dxa"/>
            <w:vMerge/>
          </w:tcPr>
          <w:p w14:paraId="4C169550" w14:textId="77777777" w:rsidR="00F3233E" w:rsidRDefault="00F3233E" w:rsidP="00F3233E"/>
        </w:tc>
      </w:tr>
    </w:tbl>
    <w:p w14:paraId="3687582C" w14:textId="77777777" w:rsidR="007F5B63" w:rsidRPr="00B62156" w:rsidRDefault="007F5B63" w:rsidP="00942A6B">
      <w:pPr>
        <w:pStyle w:val="BodyText"/>
        <w:spacing w:after="0"/>
      </w:pPr>
    </w:p>
    <w:sectPr w:rsidR="007F5B63" w:rsidRPr="00B62156" w:rsidSect="005D6B1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type w:val="continuous"/>
      <w:pgSz w:w="11906" w:h="16838" w:code="9"/>
      <w:pgMar w:top="720" w:right="562" w:bottom="720" w:left="562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D362E" w14:textId="77777777" w:rsidR="00107C8E" w:rsidRDefault="00107C8E" w:rsidP="00590471">
      <w:r>
        <w:separator/>
      </w:r>
    </w:p>
  </w:endnote>
  <w:endnote w:type="continuationSeparator" w:id="0">
    <w:p w14:paraId="39F48D74" w14:textId="77777777" w:rsidR="00107C8E" w:rsidRDefault="00107C8E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4CAEC" w14:textId="77777777" w:rsidR="00E75811" w:rsidRDefault="00E75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1CFC3" w14:textId="77777777" w:rsidR="00E75811" w:rsidRDefault="00E758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300A6" w14:textId="77777777" w:rsidR="00E75811" w:rsidRDefault="00E75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A974B" w14:textId="77777777" w:rsidR="00107C8E" w:rsidRDefault="00107C8E" w:rsidP="00590471">
      <w:r>
        <w:separator/>
      </w:r>
    </w:p>
  </w:footnote>
  <w:footnote w:type="continuationSeparator" w:id="0">
    <w:p w14:paraId="424FA62F" w14:textId="77777777" w:rsidR="00107C8E" w:rsidRDefault="00107C8E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502F4" w14:textId="77777777" w:rsidR="00E75811" w:rsidRDefault="00E758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8FF67" w14:textId="77777777" w:rsidR="00E75811" w:rsidRDefault="00E758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93930" w14:textId="77777777" w:rsidR="00E75811" w:rsidRDefault="00E758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F5CA4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E748F"/>
    <w:multiLevelType w:val="hybridMultilevel"/>
    <w:tmpl w:val="DBA04926"/>
    <w:lvl w:ilvl="0" w:tplc="90A476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embedSystemFonts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A6B"/>
    <w:rsid w:val="00007B35"/>
    <w:rsid w:val="00047D5E"/>
    <w:rsid w:val="00060042"/>
    <w:rsid w:val="00071E84"/>
    <w:rsid w:val="00092B82"/>
    <w:rsid w:val="000D01CA"/>
    <w:rsid w:val="000F26D0"/>
    <w:rsid w:val="000F7D04"/>
    <w:rsid w:val="001026A6"/>
    <w:rsid w:val="00107C8E"/>
    <w:rsid w:val="00150ABD"/>
    <w:rsid w:val="00152599"/>
    <w:rsid w:val="001F5586"/>
    <w:rsid w:val="0020728B"/>
    <w:rsid w:val="00222466"/>
    <w:rsid w:val="00244850"/>
    <w:rsid w:val="00271E45"/>
    <w:rsid w:val="002951A6"/>
    <w:rsid w:val="002B2116"/>
    <w:rsid w:val="003031BB"/>
    <w:rsid w:val="0034581F"/>
    <w:rsid w:val="0039450E"/>
    <w:rsid w:val="00437A10"/>
    <w:rsid w:val="00447C4C"/>
    <w:rsid w:val="0046321E"/>
    <w:rsid w:val="00472C27"/>
    <w:rsid w:val="004779CF"/>
    <w:rsid w:val="00485374"/>
    <w:rsid w:val="004A024B"/>
    <w:rsid w:val="004F5137"/>
    <w:rsid w:val="00507E82"/>
    <w:rsid w:val="00555003"/>
    <w:rsid w:val="00565AAA"/>
    <w:rsid w:val="00571E20"/>
    <w:rsid w:val="005801E5"/>
    <w:rsid w:val="00587DBA"/>
    <w:rsid w:val="00590471"/>
    <w:rsid w:val="00592FA3"/>
    <w:rsid w:val="005C65F8"/>
    <w:rsid w:val="005D0126"/>
    <w:rsid w:val="005D01FA"/>
    <w:rsid w:val="005D6B13"/>
    <w:rsid w:val="00610465"/>
    <w:rsid w:val="00646506"/>
    <w:rsid w:val="00647A4B"/>
    <w:rsid w:val="00653E75"/>
    <w:rsid w:val="00680CFA"/>
    <w:rsid w:val="00696C96"/>
    <w:rsid w:val="006A19E5"/>
    <w:rsid w:val="006B6318"/>
    <w:rsid w:val="007443A0"/>
    <w:rsid w:val="00746C1D"/>
    <w:rsid w:val="007A7F12"/>
    <w:rsid w:val="007C1280"/>
    <w:rsid w:val="007F54A0"/>
    <w:rsid w:val="007F5B63"/>
    <w:rsid w:val="00803974"/>
    <w:rsid w:val="008044BB"/>
    <w:rsid w:val="00846CB9"/>
    <w:rsid w:val="008472E9"/>
    <w:rsid w:val="0085213D"/>
    <w:rsid w:val="008B689C"/>
    <w:rsid w:val="008C2CFC"/>
    <w:rsid w:val="008F6E2E"/>
    <w:rsid w:val="00942A6B"/>
    <w:rsid w:val="009A41B6"/>
    <w:rsid w:val="009C2E65"/>
    <w:rsid w:val="00B10C4F"/>
    <w:rsid w:val="00B62156"/>
    <w:rsid w:val="00B6466C"/>
    <w:rsid w:val="00B651EA"/>
    <w:rsid w:val="00B74FA6"/>
    <w:rsid w:val="00BB07AE"/>
    <w:rsid w:val="00BF4D49"/>
    <w:rsid w:val="00C422FD"/>
    <w:rsid w:val="00C4452C"/>
    <w:rsid w:val="00C57C37"/>
    <w:rsid w:val="00CA495A"/>
    <w:rsid w:val="00CB7967"/>
    <w:rsid w:val="00CE1E3D"/>
    <w:rsid w:val="00D70FB4"/>
    <w:rsid w:val="00D81EF5"/>
    <w:rsid w:val="00DF2F8A"/>
    <w:rsid w:val="00E04419"/>
    <w:rsid w:val="00E36633"/>
    <w:rsid w:val="00E41EA5"/>
    <w:rsid w:val="00E5402A"/>
    <w:rsid w:val="00E75811"/>
    <w:rsid w:val="00E90A60"/>
    <w:rsid w:val="00EA7FD2"/>
    <w:rsid w:val="00EB33A4"/>
    <w:rsid w:val="00EC37FB"/>
    <w:rsid w:val="00EE7E09"/>
    <w:rsid w:val="00F0223C"/>
    <w:rsid w:val="00F3233E"/>
    <w:rsid w:val="00F51250"/>
    <w:rsid w:val="00F53F0D"/>
    <w:rsid w:val="00F84908"/>
    <w:rsid w:val="00FA37E0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677EE0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GB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47C4C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2599"/>
    <w:pPr>
      <w:kinsoku w:val="0"/>
      <w:overflowPunct w:val="0"/>
      <w:spacing w:before="240" w:after="480"/>
    </w:pPr>
    <w:rPr>
      <w:rFonts w:asciiTheme="majorHAnsi" w:hAnsiTheme="majorHAnsi"/>
      <w:b/>
      <w:bCs/>
      <w:caps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152599"/>
    <w:rPr>
      <w:rFonts w:asciiTheme="majorHAnsi" w:hAnsiTheme="majorHAnsi"/>
      <w:b/>
      <w:bCs/>
      <w:caps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437A10"/>
    <w:pPr>
      <w:kinsoku w:val="0"/>
      <w:overflowPunct w:val="0"/>
      <w:spacing w:before="4" w:after="0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47D5E"/>
    <w:pPr>
      <w:numPr>
        <w:numId w:val="5"/>
      </w:numPr>
      <w:spacing w:after="120"/>
      <w:ind w:left="720"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customStyle="1" w:styleId="Greytext">
    <w:name w:val="Grey text"/>
    <w:basedOn w:val="DefaultParagraphFont"/>
    <w:uiPriority w:val="4"/>
    <w:semiHidden/>
    <w:qFormat/>
    <w:rsid w:val="00437A10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437A10"/>
    <w:pPr>
      <w:spacing w:after="840"/>
      <w:contextualSpacing/>
    </w:pPr>
    <w:rPr>
      <w:rFonts w:eastAsiaTheme="minorEastAsia" w:cstheme="minorBidi"/>
      <w:lang w:eastAsia="ja-JP"/>
    </w:rPr>
  </w:style>
  <w:style w:type="character" w:styleId="Hyperlink">
    <w:name w:val="Hyperlink"/>
    <w:basedOn w:val="DefaultParagraphFont"/>
    <w:uiPriority w:val="99"/>
    <w:unhideWhenUsed/>
    <w:rsid w:val="00447C4C"/>
    <w:rPr>
      <w:color w:val="0070C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7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image" Target="media/image8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microsoft.com/office/2007/relationships/hdphoto" Target="media/hdphoto2.wdp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microsoft.com/office/2007/relationships/hdphoto" Target="media/hdphoto1.wdp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wwal\AppData\Roaming\Microsoft\Templates\Playful%20busines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146F16B4C94CEF8AE84340C16D2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8EB6B-0291-4279-AAEE-5F03BBD699CC}"/>
      </w:docPartPr>
      <w:docPartBody>
        <w:p w:rsidR="00000000" w:rsidRDefault="00E2301C">
          <w:pPr>
            <w:pStyle w:val="47146F16B4C94CEF8AE84340C16D22CB"/>
          </w:pPr>
          <w:r w:rsidRPr="000F7D04">
            <w:t>Experience</w:t>
          </w:r>
        </w:p>
      </w:docPartBody>
    </w:docPart>
    <w:docPart>
      <w:docPartPr>
        <w:name w:val="B7F71F7128004245AEA4333A1E2DF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BB168-61F5-4C1B-99F1-4A2AECABC78F}"/>
      </w:docPartPr>
      <w:docPartBody>
        <w:p w:rsidR="00000000" w:rsidRDefault="00E2301C">
          <w:pPr>
            <w:pStyle w:val="B7F71F7128004245AEA4333A1E2DF92B"/>
          </w:pPr>
          <w:r w:rsidRPr="000F7D0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EA"/>
    <w:rsid w:val="00BB68EA"/>
    <w:rsid w:val="00E2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C7870B0494461C8AE874BDE54CD009">
    <w:name w:val="5DC7870B0494461C8AE874BDE54CD009"/>
  </w:style>
  <w:style w:type="paragraph" w:customStyle="1" w:styleId="47146F16B4C94CEF8AE84340C16D22CB">
    <w:name w:val="47146F16B4C94CEF8AE84340C16D22CB"/>
  </w:style>
  <w:style w:type="paragraph" w:customStyle="1" w:styleId="A632BD9FEA214C889F6A4177E48121E1">
    <w:name w:val="A632BD9FEA214C889F6A4177E48121E1"/>
  </w:style>
  <w:style w:type="paragraph" w:customStyle="1" w:styleId="E712B21E7EAB44198E65DAAE8E17C68E">
    <w:name w:val="E712B21E7EAB44198E65DAAE8E17C68E"/>
  </w:style>
  <w:style w:type="paragraph" w:customStyle="1" w:styleId="677ADA1B54DC4646AB9925F539644768">
    <w:name w:val="677ADA1B54DC4646AB9925F539644768"/>
  </w:style>
  <w:style w:type="paragraph" w:customStyle="1" w:styleId="04C80698CB7B4EAEAD86BD07A4C4ECE8">
    <w:name w:val="04C80698CB7B4EAEAD86BD07A4C4ECE8"/>
  </w:style>
  <w:style w:type="paragraph" w:customStyle="1" w:styleId="70E6A9E04A4143D7BCE185F11D9A1A3E">
    <w:name w:val="70E6A9E04A4143D7BCE185F11D9A1A3E"/>
  </w:style>
  <w:style w:type="paragraph" w:customStyle="1" w:styleId="16A275878E0943148F37E2A78619D9DD">
    <w:name w:val="16A275878E0943148F37E2A78619D9DD"/>
  </w:style>
  <w:style w:type="paragraph" w:customStyle="1" w:styleId="DC8652EC054340458DCB972772BE800D">
    <w:name w:val="DC8652EC054340458DCB972772BE800D"/>
  </w:style>
  <w:style w:type="paragraph" w:customStyle="1" w:styleId="308CF4E1692C4F3C8DBBA9C08DFB5C3E">
    <w:name w:val="308CF4E1692C4F3C8DBBA9C08DFB5C3E"/>
  </w:style>
  <w:style w:type="paragraph" w:customStyle="1" w:styleId="7D724023179141B9869A3D086E90C2A0">
    <w:name w:val="7D724023179141B9869A3D086E90C2A0"/>
  </w:style>
  <w:style w:type="paragraph" w:customStyle="1" w:styleId="2BDF1FE2E4D04EE3A13BE68618C1A9CA">
    <w:name w:val="2BDF1FE2E4D04EE3A13BE68618C1A9CA"/>
  </w:style>
  <w:style w:type="paragraph" w:customStyle="1" w:styleId="B7F71F7128004245AEA4333A1E2DF92B">
    <w:name w:val="B7F71F7128004245AEA4333A1E2DF92B"/>
  </w:style>
  <w:style w:type="paragraph" w:customStyle="1" w:styleId="4714324F531B42EE8A6F66CE3E24B8A5">
    <w:name w:val="4714324F531B42EE8A6F66CE3E24B8A5"/>
  </w:style>
  <w:style w:type="paragraph" w:customStyle="1" w:styleId="AC8D9F11D1A9465E9922EC6B4668592F">
    <w:name w:val="AC8D9F11D1A9465E9922EC6B4668592F"/>
  </w:style>
  <w:style w:type="paragraph" w:customStyle="1" w:styleId="6AB5925241294F6CA8F5221C864D94BF">
    <w:name w:val="6AB5925241294F6CA8F5221C864D94BF"/>
  </w:style>
  <w:style w:type="paragraph" w:customStyle="1" w:styleId="6D52DD90CFFF4052993F91E58D6F5F8B">
    <w:name w:val="6D52DD90CFFF4052993F91E58D6F5F8B"/>
  </w:style>
  <w:style w:type="paragraph" w:customStyle="1" w:styleId="6473367E942740F5AFDF58D3619CF4C4">
    <w:name w:val="6473367E942740F5AFDF58D3619CF4C4"/>
  </w:style>
  <w:style w:type="paragraph" w:customStyle="1" w:styleId="E0BE5BEB77E4489CB0E4E3899F9A09C9">
    <w:name w:val="E0BE5BEB77E4489CB0E4E3899F9A09C9"/>
  </w:style>
  <w:style w:type="paragraph" w:customStyle="1" w:styleId="D66AD4C780B448E9BDC9A0482E4F21C3">
    <w:name w:val="D66AD4C780B448E9BDC9A0482E4F21C3"/>
  </w:style>
  <w:style w:type="paragraph" w:customStyle="1" w:styleId="0A375B68D46D4C74AD04E096C4950C98">
    <w:name w:val="0A375B68D46D4C74AD04E096C4950C98"/>
  </w:style>
  <w:style w:type="paragraph" w:customStyle="1" w:styleId="Information">
    <w:name w:val="Information"/>
    <w:basedOn w:val="Normal"/>
    <w:uiPriority w:val="1"/>
    <w:qFormat/>
    <w:pPr>
      <w:kinsoku w:val="0"/>
      <w:overflowPunct w:val="0"/>
      <w:spacing w:before="4" w:after="0" w:line="240" w:lineRule="auto"/>
      <w:contextualSpacing/>
    </w:pPr>
    <w:rPr>
      <w:rFonts w:eastAsia="Times New Roman" w:cs="Times New Roman"/>
      <w:color w:val="FFFFFF" w:themeColor="background1"/>
      <w:szCs w:val="17"/>
      <w:lang w:val="en-GB"/>
    </w:rPr>
  </w:style>
  <w:style w:type="paragraph" w:customStyle="1" w:styleId="ABAFB90ED18C478DA970CC239F7F987A">
    <w:name w:val="ABAFB90ED18C478DA970CC239F7F987A"/>
  </w:style>
  <w:style w:type="paragraph" w:customStyle="1" w:styleId="1F38F6F38C7A4E9588941B59B59E455A">
    <w:name w:val="1F38F6F38C7A4E9588941B59B59E455A"/>
  </w:style>
  <w:style w:type="paragraph" w:customStyle="1" w:styleId="5455EAFFB9584CC9A0809DEFECD82D17">
    <w:name w:val="5455EAFFB9584CC9A0809DEFECD82D17"/>
  </w:style>
  <w:style w:type="paragraph" w:customStyle="1" w:styleId="733109802EB649A38612A6A649CF008F">
    <w:name w:val="733109802EB649A38612A6A649CF008F"/>
  </w:style>
  <w:style w:type="paragraph" w:customStyle="1" w:styleId="A22E82221E1B42E484B3F8FEB0501CDA">
    <w:name w:val="A22E82221E1B42E484B3F8FEB0501CDA"/>
  </w:style>
  <w:style w:type="paragraph" w:customStyle="1" w:styleId="89C4EE2633EA4E0A8BD768DDAA8E8CFA">
    <w:name w:val="89C4EE2633EA4E0A8BD768DDAA8E8CFA"/>
  </w:style>
  <w:style w:type="paragraph" w:customStyle="1" w:styleId="4E8BAF48CEC046E781F5DDA207875427">
    <w:name w:val="4E8BAF48CEC046E781F5DDA207875427"/>
    <w:rsid w:val="00BB68EA"/>
  </w:style>
  <w:style w:type="paragraph" w:customStyle="1" w:styleId="D12AE5F7229E4CA7A7B5F5805399A347">
    <w:name w:val="D12AE5F7229E4CA7A7B5F5805399A347"/>
    <w:rsid w:val="00BB68EA"/>
  </w:style>
  <w:style w:type="paragraph" w:customStyle="1" w:styleId="2A882BDA3DC645A3BB60BBAC33E14967">
    <w:name w:val="2A882BDA3DC645A3BB60BBAC33E14967"/>
    <w:rsid w:val="00BB68EA"/>
  </w:style>
  <w:style w:type="paragraph" w:customStyle="1" w:styleId="F79D2DF6D82F42E1BEBED37F8FDF3E4D">
    <w:name w:val="F79D2DF6D82F42E1BEBED37F8FDF3E4D"/>
    <w:rsid w:val="00BB68EA"/>
  </w:style>
  <w:style w:type="paragraph" w:customStyle="1" w:styleId="14D7FF24005E4EB29D17EB4B06AABCBD">
    <w:name w:val="14D7FF24005E4EB29D17EB4B06AABCBD"/>
    <w:rsid w:val="00BB68EA"/>
  </w:style>
  <w:style w:type="paragraph" w:customStyle="1" w:styleId="FC6A79540BB04B82A0EB521AC1E33D09">
    <w:name w:val="FC6A79540BB04B82A0EB521AC1E33D09"/>
    <w:rsid w:val="00BB68EA"/>
  </w:style>
  <w:style w:type="paragraph" w:customStyle="1" w:styleId="4404843AABF849718D2DF77C362C4912">
    <w:name w:val="4404843AABF849718D2DF77C362C4912"/>
    <w:rsid w:val="00BB68EA"/>
  </w:style>
  <w:style w:type="paragraph" w:customStyle="1" w:styleId="2A9C35B9864E47989A11F52CA849D87A">
    <w:name w:val="2A9C35B9864E47989A11F52CA849D87A"/>
    <w:rsid w:val="00BB68EA"/>
  </w:style>
  <w:style w:type="paragraph" w:customStyle="1" w:styleId="18923D79ECBE49319347EDEAEA48298E">
    <w:name w:val="18923D79ECBE49319347EDEAEA48298E"/>
    <w:rsid w:val="00BB68EA"/>
  </w:style>
  <w:style w:type="paragraph" w:customStyle="1" w:styleId="57962D27A35B432E940C9E1B6993AD0D">
    <w:name w:val="57962D27A35B432E940C9E1B6993AD0D"/>
    <w:rsid w:val="00BB68EA"/>
  </w:style>
  <w:style w:type="paragraph" w:customStyle="1" w:styleId="C65F716E5EF04642A7040E55FD22DB66">
    <w:name w:val="C65F716E5EF04642A7040E55FD22DB66"/>
    <w:rsid w:val="00BB68EA"/>
  </w:style>
  <w:style w:type="paragraph" w:customStyle="1" w:styleId="9D3894D986FB4232A28ABD49E34D886A">
    <w:name w:val="9D3894D986FB4232A28ABD49E34D886A"/>
    <w:rsid w:val="00BB68EA"/>
  </w:style>
  <w:style w:type="paragraph" w:customStyle="1" w:styleId="A156042230FC4D2D80FF1261D52349BD">
    <w:name w:val="A156042230FC4D2D80FF1261D52349BD"/>
    <w:rsid w:val="00BB68EA"/>
  </w:style>
  <w:style w:type="paragraph" w:customStyle="1" w:styleId="11B54B69297540539BC09D087EA8FA93">
    <w:name w:val="11B54B69297540539BC09D087EA8FA93"/>
    <w:rsid w:val="00BB68EA"/>
  </w:style>
  <w:style w:type="paragraph" w:customStyle="1" w:styleId="97CF0A0D1C50410692D4BCCF153CC996">
    <w:name w:val="97CF0A0D1C50410692D4BCCF153CC996"/>
    <w:rsid w:val="00BB68EA"/>
  </w:style>
  <w:style w:type="paragraph" w:customStyle="1" w:styleId="D742D4AB4707452F9DD4BEB3B9DAAC10">
    <w:name w:val="D742D4AB4707452F9DD4BEB3B9DAAC10"/>
    <w:rsid w:val="00BB68EA"/>
  </w:style>
  <w:style w:type="paragraph" w:customStyle="1" w:styleId="762D7A0343374C96AB58BEA7E5D52699">
    <w:name w:val="762D7A0343374C96AB58BEA7E5D52699"/>
    <w:rsid w:val="00BB68EA"/>
  </w:style>
  <w:style w:type="paragraph" w:customStyle="1" w:styleId="F803EEE8C5394330A5EDF2BEC63EBF3D">
    <w:name w:val="F803EEE8C5394330A5EDF2BEC63EBF3D"/>
    <w:rsid w:val="00BB68EA"/>
  </w:style>
  <w:style w:type="paragraph" w:customStyle="1" w:styleId="698ABDB994914F2F9E18696125837AF1">
    <w:name w:val="698ABDB994914F2F9E18696125837AF1"/>
    <w:rsid w:val="00BB68EA"/>
  </w:style>
  <w:style w:type="paragraph" w:customStyle="1" w:styleId="3C70B937024F46F4AF7BC18EC1F3E0E9">
    <w:name w:val="3C70B937024F46F4AF7BC18EC1F3E0E9"/>
    <w:rsid w:val="00BB68EA"/>
  </w:style>
  <w:style w:type="paragraph" w:customStyle="1" w:styleId="ADD8881206A0480C939B14D5F7FD3767">
    <w:name w:val="ADD8881206A0480C939B14D5F7FD3767"/>
    <w:rsid w:val="00BB68EA"/>
  </w:style>
  <w:style w:type="paragraph" w:customStyle="1" w:styleId="DA45D256A6D349FEB18F0543E115F496">
    <w:name w:val="DA45D256A6D349FEB18F0543E115F496"/>
    <w:rsid w:val="00BB68EA"/>
  </w:style>
  <w:style w:type="paragraph" w:customStyle="1" w:styleId="250E0A978E0F4610BBE0FBFF08EE6CF0">
    <w:name w:val="250E0A978E0F4610BBE0FBFF08EE6CF0"/>
    <w:rsid w:val="00BB68EA"/>
  </w:style>
  <w:style w:type="paragraph" w:customStyle="1" w:styleId="1A0159F259294A10B0A54F240A7906D2">
    <w:name w:val="1A0159F259294A10B0A54F240A7906D2"/>
    <w:rsid w:val="00BB68EA"/>
  </w:style>
  <w:style w:type="paragraph" w:customStyle="1" w:styleId="17BEC47DA54C4F60AA873398A7E4AB7C">
    <w:name w:val="17BEC47DA54C4F60AA873398A7E4AB7C"/>
    <w:rsid w:val="00BB68EA"/>
  </w:style>
  <w:style w:type="paragraph" w:customStyle="1" w:styleId="A9135489E22343D2A0F84F978E04683A">
    <w:name w:val="A9135489E22343D2A0F84F978E04683A"/>
    <w:rsid w:val="00BB68EA"/>
  </w:style>
  <w:style w:type="paragraph" w:customStyle="1" w:styleId="87BE5E6D9B6B49BAA1033824B690A87B">
    <w:name w:val="87BE5E6D9B6B49BAA1033824B690A87B"/>
    <w:rsid w:val="00BB68EA"/>
  </w:style>
  <w:style w:type="paragraph" w:customStyle="1" w:styleId="9E17E98630F6444DB8A8EEA772A6B6C6">
    <w:name w:val="9E17E98630F6444DB8A8EEA772A6B6C6"/>
    <w:rsid w:val="00BB68EA"/>
  </w:style>
  <w:style w:type="paragraph" w:customStyle="1" w:styleId="EB77C29A5F86496D975587A44844766D">
    <w:name w:val="EB77C29A5F86496D975587A44844766D"/>
    <w:rsid w:val="00BB68EA"/>
  </w:style>
  <w:style w:type="paragraph" w:customStyle="1" w:styleId="92FBA1F7B9F34A989D22D6C68078D12A">
    <w:name w:val="92FBA1F7B9F34A989D22D6C68078D12A"/>
    <w:rsid w:val="00BB68EA"/>
  </w:style>
  <w:style w:type="paragraph" w:customStyle="1" w:styleId="5C30DB57798B4AF58DF5B120D31EE78D">
    <w:name w:val="5C30DB57798B4AF58DF5B120D31EE78D"/>
    <w:rsid w:val="00BB68EA"/>
  </w:style>
  <w:style w:type="paragraph" w:customStyle="1" w:styleId="D931275D078D438793B80D9A144A433B">
    <w:name w:val="D931275D078D438793B80D9A144A433B"/>
    <w:rsid w:val="00BB68EA"/>
  </w:style>
  <w:style w:type="paragraph" w:customStyle="1" w:styleId="A9E80DD5F3CA4529AE25627966278544">
    <w:name w:val="A9E80DD5F3CA4529AE25627966278544"/>
    <w:rsid w:val="00BB68EA"/>
  </w:style>
  <w:style w:type="paragraph" w:customStyle="1" w:styleId="DE70EA750B5542298BB9ACF4CC2D3415">
    <w:name w:val="DE70EA750B5542298BB9ACF4CC2D3415"/>
    <w:rsid w:val="00BB68EA"/>
  </w:style>
  <w:style w:type="paragraph" w:customStyle="1" w:styleId="2D5A21CBD68540F4BE2226ED953069E3">
    <w:name w:val="2D5A21CBD68540F4BE2226ED953069E3"/>
    <w:rsid w:val="00BB68EA"/>
  </w:style>
  <w:style w:type="paragraph" w:customStyle="1" w:styleId="8D7013EFE34D4DB3BEFAD5CFB2B87680">
    <w:name w:val="8D7013EFE34D4DB3BEFAD5CFB2B87680"/>
    <w:rsid w:val="00BB68EA"/>
  </w:style>
  <w:style w:type="paragraph" w:customStyle="1" w:styleId="7CB25D5EFA4F4E7E94DEBD252D4E5A72">
    <w:name w:val="7CB25D5EFA4F4E7E94DEBD252D4E5A72"/>
    <w:rsid w:val="00BB68EA"/>
  </w:style>
  <w:style w:type="paragraph" w:customStyle="1" w:styleId="50E6EF112451449088DA9ACA82F86720">
    <w:name w:val="50E6EF112451449088DA9ACA82F86720"/>
    <w:rsid w:val="00BB68EA"/>
  </w:style>
  <w:style w:type="paragraph" w:customStyle="1" w:styleId="C3BD6D0D0BAF492FBD03F4B16A675822">
    <w:name w:val="C3BD6D0D0BAF492FBD03F4B16A675822"/>
    <w:rsid w:val="00BB68EA"/>
  </w:style>
  <w:style w:type="paragraph" w:customStyle="1" w:styleId="C8594D6A7E2046FBB0BF94E9A47F8202">
    <w:name w:val="C8594D6A7E2046FBB0BF94E9A47F8202"/>
    <w:rsid w:val="00BB68EA"/>
  </w:style>
  <w:style w:type="paragraph" w:customStyle="1" w:styleId="4AE9D6D464814F8DBE9E0C624E739D1A">
    <w:name w:val="4AE9D6D464814F8DBE9E0C624E739D1A"/>
    <w:rsid w:val="00BB68EA"/>
  </w:style>
  <w:style w:type="paragraph" w:customStyle="1" w:styleId="499F647A44AF428B91ACCC7DA495B6FE">
    <w:name w:val="499F647A44AF428B91ACCC7DA495B6FE"/>
    <w:rsid w:val="00BB68EA"/>
  </w:style>
  <w:style w:type="paragraph" w:customStyle="1" w:styleId="379C685A0E1849A78B33B71D7F50F325">
    <w:name w:val="379C685A0E1849A78B33B71D7F50F325"/>
    <w:rsid w:val="00BB68EA"/>
  </w:style>
  <w:style w:type="paragraph" w:customStyle="1" w:styleId="01FA2195BC924F2E895A63B4E8F229B9">
    <w:name w:val="01FA2195BC924F2E895A63B4E8F229B9"/>
    <w:rsid w:val="00BB68EA"/>
  </w:style>
  <w:style w:type="paragraph" w:customStyle="1" w:styleId="2C2062AA7FBC479680516AEF4BA387E9">
    <w:name w:val="2C2062AA7FBC479680516AEF4BA387E9"/>
    <w:rsid w:val="00BB68EA"/>
  </w:style>
  <w:style w:type="paragraph" w:customStyle="1" w:styleId="6AF72F4AF1C74AAC888020B23DE511DF">
    <w:name w:val="6AF72F4AF1C74AAC888020B23DE511DF"/>
    <w:rsid w:val="00BB68EA"/>
  </w:style>
  <w:style w:type="paragraph" w:customStyle="1" w:styleId="006AEF03BD41472BBAAC30A845CE7BE0">
    <w:name w:val="006AEF03BD41472BBAAC30A845CE7BE0"/>
    <w:rsid w:val="00BB68EA"/>
  </w:style>
  <w:style w:type="paragraph" w:customStyle="1" w:styleId="3043D19AF27C46A69003619D3BC73A56">
    <w:name w:val="3043D19AF27C46A69003619D3BC73A56"/>
    <w:rsid w:val="00BB68EA"/>
  </w:style>
  <w:style w:type="paragraph" w:customStyle="1" w:styleId="6F1F1F37CEA046F19518028CD1C17635">
    <w:name w:val="6F1F1F37CEA046F19518028CD1C17635"/>
    <w:rsid w:val="00BB68EA"/>
  </w:style>
  <w:style w:type="paragraph" w:customStyle="1" w:styleId="4BBB00ABAFC0491B94A4A2965C0AC2C8">
    <w:name w:val="4BBB00ABAFC0491B94A4A2965C0AC2C8"/>
    <w:rsid w:val="00BB68EA"/>
  </w:style>
  <w:style w:type="paragraph" w:customStyle="1" w:styleId="A7CBB348FBBF4D18BCE0C05916CC40F7">
    <w:name w:val="A7CBB348FBBF4D18BCE0C05916CC40F7"/>
    <w:rsid w:val="00BB68EA"/>
  </w:style>
  <w:style w:type="paragraph" w:customStyle="1" w:styleId="5E18C1DC3FA8429FB1271E5B8435AE0F">
    <w:name w:val="5E18C1DC3FA8429FB1271E5B8435AE0F"/>
    <w:rsid w:val="00BB68EA"/>
  </w:style>
  <w:style w:type="paragraph" w:customStyle="1" w:styleId="0E099BAB669248D393C1102A988DBD2B">
    <w:name w:val="0E099BAB669248D393C1102A988DBD2B"/>
    <w:rsid w:val="00BB68EA"/>
  </w:style>
  <w:style w:type="paragraph" w:customStyle="1" w:styleId="5261CAF0F74747F18E6D4606C8E3F801">
    <w:name w:val="5261CAF0F74747F18E6D4606C8E3F801"/>
    <w:rsid w:val="00BB68EA"/>
  </w:style>
  <w:style w:type="paragraph" w:customStyle="1" w:styleId="844C1CCCA39144BAA314803EB5FF23D3">
    <w:name w:val="844C1CCCA39144BAA314803EB5FF23D3"/>
    <w:rsid w:val="00BB68EA"/>
  </w:style>
  <w:style w:type="paragraph" w:customStyle="1" w:styleId="35BF91EC2F1D43D3A80C3D620582FA6C">
    <w:name w:val="35BF91EC2F1D43D3A80C3D620582FA6C"/>
    <w:rsid w:val="00BB68EA"/>
  </w:style>
  <w:style w:type="paragraph" w:customStyle="1" w:styleId="80E018F079FD47708583B973A0F538B6">
    <w:name w:val="80E018F079FD47708583B973A0F538B6"/>
    <w:rsid w:val="00BB68EA"/>
  </w:style>
  <w:style w:type="paragraph" w:customStyle="1" w:styleId="2445E324EB1A4B729F1F8920AE2BB450">
    <w:name w:val="2445E324EB1A4B729F1F8920AE2BB450"/>
    <w:rsid w:val="00BB68EA"/>
  </w:style>
  <w:style w:type="paragraph" w:customStyle="1" w:styleId="AD19C3FED9084393BFD5A44A48639E37">
    <w:name w:val="AD19C3FED9084393BFD5A44A48639E37"/>
    <w:rsid w:val="00BB68EA"/>
  </w:style>
  <w:style w:type="paragraph" w:customStyle="1" w:styleId="9CCF52977D4745619955B49165223AB6">
    <w:name w:val="9CCF52977D4745619955B49165223AB6"/>
    <w:rsid w:val="00BB68EA"/>
  </w:style>
  <w:style w:type="paragraph" w:customStyle="1" w:styleId="B8817CDD2C654D319B56E81385963023">
    <w:name w:val="B8817CDD2C654D319B56E81385963023"/>
    <w:rsid w:val="00BB68EA"/>
  </w:style>
  <w:style w:type="paragraph" w:customStyle="1" w:styleId="A50C595B7A914341B8AE726FFB3A9088">
    <w:name w:val="A50C595B7A914341B8AE726FFB3A9088"/>
    <w:rsid w:val="00BB68EA"/>
  </w:style>
  <w:style w:type="paragraph" w:customStyle="1" w:styleId="897B2D7BB9D144CB8C5972B3D318FDED">
    <w:name w:val="897B2D7BB9D144CB8C5972B3D318FDED"/>
    <w:rsid w:val="00BB68EA"/>
  </w:style>
  <w:style w:type="paragraph" w:customStyle="1" w:styleId="00162F7C9FD447B7A525FA7568D7BFD5">
    <w:name w:val="00162F7C9FD447B7A525FA7568D7BFD5"/>
    <w:rsid w:val="00BB68EA"/>
  </w:style>
  <w:style w:type="paragraph" w:customStyle="1" w:styleId="DAF2D4F7F8FD4656B260A2CEB55E337B">
    <w:name w:val="DAF2D4F7F8FD4656B260A2CEB55E337B"/>
    <w:rsid w:val="00BB68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1B607B-226D-432A-AD44-DD2183872D7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35BEFB9-D271-4F27-ADE0-480D3FB2E39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BE59356-E76B-4592-99E4-FB8944A79D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9EFFE3-A260-42A3-AC2B-460CB28384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Playful business resume.dotx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2024-02-08T07:13:00Z</dcterms:created>
  <dcterms:modified xsi:type="dcterms:W3CDTF">2024-02-08T11:43:00Z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